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9DAA8" w14:textId="315E9BA7" w:rsidR="00B54896" w:rsidRDefault="005B714D">
      <w:pPr>
        <w:pStyle w:val="Title"/>
      </w:pPr>
      <w:r>
        <w:t>PetsDumb</w:t>
      </w:r>
      <w:r>
        <w:br/>
        <w:t>not a petsmart affiliate</w:t>
      </w:r>
    </w:p>
    <w:sdt>
      <w:sdtPr>
        <w:id w:val="216403978"/>
        <w:placeholder>
          <w:docPart w:val="E362815A4E474BADBB6CBCF7460FF1D4"/>
        </w:placeholder>
        <w:date w:fullDate="2018-02-11T00:00:00Z">
          <w:dateFormat w:val="MMMM d, yyyy"/>
          <w:lid w:val="en-US"/>
          <w:storeMappedDataAs w:val="dateTime"/>
          <w:calendar w:val="gregorian"/>
        </w:date>
      </w:sdtPr>
      <w:sdtEndPr/>
      <w:sdtContent>
        <w:p w14:paraId="20A65B1E" w14:textId="0D155DD5" w:rsidR="00B54896" w:rsidRDefault="005B714D">
          <w:pPr>
            <w:pStyle w:val="Subtitle"/>
          </w:pPr>
          <w:r>
            <w:t>February 11, 2018</w:t>
          </w:r>
        </w:p>
      </w:sdtContent>
    </w:sdt>
    <w:p w14:paraId="290247F8" w14:textId="77777777" w:rsidR="00B54896" w:rsidRDefault="005B714D">
      <w:pPr>
        <w:pStyle w:val="Heading1"/>
      </w:pPr>
      <w:r>
        <w:t>Overview</w:t>
      </w:r>
    </w:p>
    <w:p w14:paraId="578FC62A" w14:textId="77777777" w:rsidR="00B54896" w:rsidRDefault="005B714D">
      <w:pPr>
        <w:pStyle w:val="Heading2"/>
      </w:pPr>
      <w:r>
        <w:t>Project Background and Description</w:t>
      </w:r>
    </w:p>
    <w:p w14:paraId="482B7836" w14:textId="24111429" w:rsidR="00B54896" w:rsidRDefault="005B714D">
      <w:r>
        <w:rPr>
          <w:color w:val="0000FF"/>
          <w:sz w:val="20"/>
          <w:shd w:val="clear" w:color="auto" w:fill="FFFFFF"/>
        </w:rPr>
        <w:t>Database Engineer Assignment</w:t>
      </w:r>
      <w:r>
        <w:rPr>
          <w:color w:val="0000FF"/>
          <w:sz w:val="20"/>
          <w:shd w:val="clear" w:color="auto" w:fill="FFFFFF"/>
        </w:rPr>
        <w:br/>
        <w:t> </w:t>
      </w:r>
      <w:r>
        <w:rPr>
          <w:color w:val="0000FF"/>
          <w:sz w:val="20"/>
          <w:shd w:val="clear" w:color="auto" w:fill="FFFFFF"/>
        </w:rPr>
        <w:br/>
        <w:t>I want to open a pet shop and I want to have my own inventory/point of sale system. I plan to sell pets, toys, supplies, and food. Please create a DB definition that will allow me to track purchases, inventory, vendors, holiday sales, and taxes.</w:t>
      </w:r>
      <w:r>
        <w:rPr>
          <w:color w:val="0000FF"/>
          <w:sz w:val="20"/>
          <w:shd w:val="clear" w:color="auto" w:fill="FFFFFF"/>
        </w:rPr>
        <w:br/>
        <w:t> </w:t>
      </w:r>
      <w:r>
        <w:rPr>
          <w:color w:val="0000FF"/>
          <w:sz w:val="20"/>
          <w:shd w:val="clear" w:color="auto" w:fill="FFFFFF"/>
        </w:rPr>
        <w:br/>
        <w:t>BTW, I plan to be extremely successful and have the highest volume pet shop in the state, maybe even start taking internet orders in the future.</w:t>
      </w:r>
      <w:r>
        <w:rPr>
          <w:color w:val="212121"/>
          <w:sz w:val="20"/>
          <w:shd w:val="clear" w:color="auto" w:fill="FFFFFF"/>
        </w:rPr>
        <w:t> </w:t>
      </w:r>
    </w:p>
    <w:p w14:paraId="46AF9B84" w14:textId="77777777" w:rsidR="00B54896" w:rsidRDefault="005B714D">
      <w:pPr>
        <w:pStyle w:val="Heading2"/>
      </w:pPr>
      <w:r>
        <w:t>Project Scope</w:t>
      </w:r>
    </w:p>
    <w:sdt>
      <w:sdtPr>
        <w:id w:val="-1466881030"/>
        <w:placeholder>
          <w:docPart w:val="81E67962E1DA46109E154956040B2AAA"/>
        </w:placeholder>
        <w15:appearance w15:val="hidden"/>
      </w:sdtPr>
      <w:sdtEndPr/>
      <w:sdtContent>
        <w:p w14:paraId="147C5A26" w14:textId="29079C75" w:rsidR="00B54896" w:rsidRPr="005B714D" w:rsidRDefault="005B714D">
          <w:r w:rsidRPr="005B714D">
            <w:t>We need an architectural layout of the database with source code, documentation, a diagram, and a plan / writeup for a proof of concept to be used for interview purposes. The code should adhere to best practices and be scalable, the documentation should be informative and consistent while easy to read and navigate for reference, the diagram should be clear and helpful, and the writeup should explain the project in detail.</w:t>
          </w:r>
        </w:p>
      </w:sdtContent>
    </w:sdt>
    <w:p w14:paraId="019B1EC7" w14:textId="77777777" w:rsidR="00B54896" w:rsidRDefault="005B714D">
      <w:pPr>
        <w:pStyle w:val="Heading2"/>
      </w:pPr>
      <w:r>
        <w:t>High-Level Requirements</w:t>
      </w:r>
    </w:p>
    <w:p w14:paraId="72DDC3E3" w14:textId="77777777" w:rsidR="005B714D" w:rsidRPr="0015476A" w:rsidRDefault="005B714D" w:rsidP="005B714D">
      <w:pPr>
        <w:pStyle w:val="NoSpacing"/>
        <w:rPr>
          <w:b/>
        </w:rPr>
      </w:pPr>
      <w:r w:rsidRPr="0015476A">
        <w:rPr>
          <w:b/>
        </w:rPr>
        <w:t>Business Requirements</w:t>
      </w:r>
    </w:p>
    <w:p w14:paraId="40B0E1F6" w14:textId="77777777" w:rsidR="005B714D" w:rsidRDefault="005B714D" w:rsidP="005B714D">
      <w:pPr>
        <w:pStyle w:val="NoSpacing"/>
        <w:numPr>
          <w:ilvl w:val="0"/>
          <w:numId w:val="6"/>
        </w:numPr>
      </w:pPr>
      <w:r>
        <w:t>Must track inventory.</w:t>
      </w:r>
    </w:p>
    <w:p w14:paraId="5CD97601" w14:textId="77777777" w:rsidR="005B714D" w:rsidRDefault="005B714D" w:rsidP="005B714D">
      <w:pPr>
        <w:pStyle w:val="NoSpacing"/>
        <w:numPr>
          <w:ilvl w:val="0"/>
          <w:numId w:val="6"/>
        </w:numPr>
      </w:pPr>
      <w:r>
        <w:t>Must be usable for point of sale.</w:t>
      </w:r>
    </w:p>
    <w:p w14:paraId="1D90E3D3" w14:textId="77777777" w:rsidR="005B714D" w:rsidRDefault="005B714D" w:rsidP="005B714D">
      <w:pPr>
        <w:pStyle w:val="NoSpacing"/>
        <w:numPr>
          <w:ilvl w:val="0"/>
          <w:numId w:val="6"/>
        </w:numPr>
      </w:pPr>
      <w:r>
        <w:t>Must track and sell pets, toys, supplies, and food.</w:t>
      </w:r>
    </w:p>
    <w:p w14:paraId="5A80D8DD" w14:textId="77777777" w:rsidR="005B714D" w:rsidRDefault="005B714D" w:rsidP="005B714D">
      <w:pPr>
        <w:pStyle w:val="NoSpacing"/>
        <w:numPr>
          <w:ilvl w:val="0"/>
          <w:numId w:val="6"/>
        </w:numPr>
      </w:pPr>
      <w:r>
        <w:t>Vendors must be tracked and associated to products.</w:t>
      </w:r>
    </w:p>
    <w:p w14:paraId="1C0C6D81" w14:textId="77777777" w:rsidR="005B714D" w:rsidRDefault="005B714D" w:rsidP="005B714D">
      <w:pPr>
        <w:pStyle w:val="NoSpacing"/>
        <w:numPr>
          <w:ilvl w:val="0"/>
          <w:numId w:val="6"/>
        </w:numPr>
      </w:pPr>
      <w:r>
        <w:t>Must track and accommodate for tax.</w:t>
      </w:r>
    </w:p>
    <w:p w14:paraId="23D1B1D3" w14:textId="77777777" w:rsidR="005B714D" w:rsidRDefault="005B714D" w:rsidP="005B714D">
      <w:pPr>
        <w:pStyle w:val="NoSpacing"/>
        <w:numPr>
          <w:ilvl w:val="0"/>
          <w:numId w:val="6"/>
        </w:numPr>
      </w:pPr>
      <w:r>
        <w:t>Must track and accommodate for holidays and sales.</w:t>
      </w:r>
    </w:p>
    <w:p w14:paraId="3E9FBBD3" w14:textId="77777777" w:rsidR="005B714D" w:rsidRDefault="005B714D" w:rsidP="005B714D">
      <w:pPr>
        <w:pStyle w:val="NoSpacing"/>
        <w:numPr>
          <w:ilvl w:val="0"/>
          <w:numId w:val="6"/>
        </w:numPr>
      </w:pPr>
      <w:r>
        <w:t>Must accept large volumes of data and be scalable to local and national web traffic.</w:t>
      </w:r>
    </w:p>
    <w:p w14:paraId="4E0BE921" w14:textId="77777777" w:rsidR="005B714D" w:rsidRDefault="005B714D">
      <w:pPr>
        <w:pStyle w:val="NoSpacing"/>
      </w:pPr>
    </w:p>
    <w:p w14:paraId="3BDC35AB" w14:textId="5137357D" w:rsidR="00B54896" w:rsidRPr="0015476A" w:rsidRDefault="005B714D">
      <w:pPr>
        <w:pStyle w:val="NoSpacing"/>
        <w:rPr>
          <w:b/>
        </w:rPr>
      </w:pPr>
      <w:r w:rsidRPr="0015476A">
        <w:rPr>
          <w:b/>
        </w:rPr>
        <w:t>Architecture</w:t>
      </w:r>
    </w:p>
    <w:p w14:paraId="40E53272" w14:textId="31730AF8" w:rsidR="005B714D" w:rsidRDefault="005B714D" w:rsidP="005B714D">
      <w:pPr>
        <w:pStyle w:val="NoSpacing"/>
        <w:numPr>
          <w:ilvl w:val="0"/>
          <w:numId w:val="6"/>
        </w:numPr>
      </w:pPr>
      <w:r>
        <w:t xml:space="preserve">Tables must be efficient, enforce data integrity, lack redundancy, and be sensible. </w:t>
      </w:r>
    </w:p>
    <w:p w14:paraId="5B3CAF54" w14:textId="4AD4A03C" w:rsidR="005B714D" w:rsidRDefault="005B714D" w:rsidP="005D4188">
      <w:pPr>
        <w:pStyle w:val="NoSpacing"/>
        <w:ind w:left="720"/>
      </w:pPr>
    </w:p>
    <w:p w14:paraId="5A13F995" w14:textId="277356FE" w:rsidR="005D4188" w:rsidRDefault="005D4188" w:rsidP="005D4188">
      <w:pPr>
        <w:pStyle w:val="NoSpacing"/>
        <w:ind w:left="720"/>
      </w:pPr>
    </w:p>
    <w:p w14:paraId="0EDD0F2A" w14:textId="7D405C01" w:rsidR="005D4188" w:rsidRDefault="005D4188" w:rsidP="005D4188">
      <w:pPr>
        <w:pStyle w:val="NoSpacing"/>
        <w:ind w:left="720"/>
      </w:pPr>
    </w:p>
    <w:p w14:paraId="29168FA5" w14:textId="62DDEFE4" w:rsidR="005D4188" w:rsidRDefault="005D4188" w:rsidP="005D4188">
      <w:pPr>
        <w:pStyle w:val="NoSpacing"/>
        <w:ind w:left="720"/>
      </w:pPr>
    </w:p>
    <w:p w14:paraId="7748E274" w14:textId="30800E33" w:rsidR="005D4188" w:rsidRDefault="005D4188" w:rsidP="005D4188">
      <w:pPr>
        <w:pStyle w:val="NoSpacing"/>
        <w:ind w:left="720"/>
      </w:pPr>
    </w:p>
    <w:p w14:paraId="3BAD8468" w14:textId="18FED647" w:rsidR="005D4188" w:rsidRDefault="005D4188" w:rsidP="005D4188">
      <w:pPr>
        <w:pStyle w:val="NoSpacing"/>
        <w:ind w:left="720"/>
      </w:pPr>
    </w:p>
    <w:p w14:paraId="036F13ED" w14:textId="006592A9" w:rsidR="005D4188" w:rsidRDefault="005D4188" w:rsidP="005D4188">
      <w:pPr>
        <w:pStyle w:val="NoSpacing"/>
        <w:ind w:left="720"/>
      </w:pPr>
    </w:p>
    <w:p w14:paraId="53B8033C" w14:textId="12BB88D0" w:rsidR="005D4188" w:rsidRDefault="005D4188" w:rsidP="005D4188">
      <w:pPr>
        <w:pStyle w:val="NoSpacing"/>
        <w:ind w:left="720"/>
      </w:pPr>
    </w:p>
    <w:p w14:paraId="3F7C5294" w14:textId="29EE7B96" w:rsidR="005D4188" w:rsidRDefault="005D4188" w:rsidP="005D4188">
      <w:pPr>
        <w:pStyle w:val="NoSpacing"/>
        <w:ind w:left="720"/>
      </w:pPr>
    </w:p>
    <w:p w14:paraId="3D07F731" w14:textId="25A8770F" w:rsidR="005D4188" w:rsidRDefault="005D4188" w:rsidP="005D4188">
      <w:pPr>
        <w:pStyle w:val="NoSpacing"/>
        <w:ind w:left="720"/>
      </w:pPr>
    </w:p>
    <w:p w14:paraId="09DC1F83" w14:textId="77777777" w:rsidR="005D4188" w:rsidRDefault="005D4188" w:rsidP="005D4188">
      <w:pPr>
        <w:pStyle w:val="NoSpacing"/>
        <w:ind w:left="720"/>
      </w:pPr>
    </w:p>
    <w:p w14:paraId="646C6CE9" w14:textId="5D568517" w:rsidR="00B54896" w:rsidRDefault="005B714D">
      <w:pPr>
        <w:pStyle w:val="Heading2"/>
      </w:pPr>
      <w:r>
        <w:lastRenderedPageBreak/>
        <w:t>Deliverables</w:t>
      </w:r>
    </w:p>
    <w:p w14:paraId="450F00E6" w14:textId="2BF42D0F" w:rsidR="00B54896" w:rsidRPr="0015476A" w:rsidRDefault="005B714D" w:rsidP="005B714D">
      <w:pPr>
        <w:pStyle w:val="ListParagraph"/>
        <w:numPr>
          <w:ilvl w:val="0"/>
          <w:numId w:val="6"/>
        </w:numPr>
        <w:rPr>
          <w:b/>
        </w:rPr>
      </w:pPr>
      <w:r w:rsidRPr="0015476A">
        <w:rPr>
          <w:b/>
        </w:rPr>
        <w:t>Source Code</w:t>
      </w:r>
    </w:p>
    <w:p w14:paraId="51717356" w14:textId="15F6577B" w:rsidR="005B714D" w:rsidRDefault="005B714D" w:rsidP="005B714D">
      <w:pPr>
        <w:pStyle w:val="ListParagraph"/>
        <w:numPr>
          <w:ilvl w:val="1"/>
          <w:numId w:val="6"/>
        </w:numPr>
      </w:pPr>
      <w:r>
        <w:t xml:space="preserve">SQL Server 2016 Developer edition SQL file: </w:t>
      </w:r>
      <w:proofErr w:type="spellStart"/>
      <w:r w:rsidRPr="005B714D">
        <w:t>Create_PetsDumb</w:t>
      </w:r>
      <w:r>
        <w:t>.sql</w:t>
      </w:r>
      <w:proofErr w:type="spellEnd"/>
    </w:p>
    <w:p w14:paraId="2686CEB2" w14:textId="320DA3C8" w:rsidR="005B714D" w:rsidRPr="0015476A" w:rsidRDefault="005B714D" w:rsidP="005B714D">
      <w:pPr>
        <w:pStyle w:val="ListParagraph"/>
        <w:numPr>
          <w:ilvl w:val="0"/>
          <w:numId w:val="6"/>
        </w:numPr>
        <w:rPr>
          <w:b/>
        </w:rPr>
      </w:pPr>
      <w:r w:rsidRPr="0015476A">
        <w:rPr>
          <w:b/>
        </w:rPr>
        <w:t>Documentation</w:t>
      </w:r>
    </w:p>
    <w:p w14:paraId="5050F843" w14:textId="018E6D03" w:rsidR="005B714D" w:rsidRDefault="005B714D" w:rsidP="005B714D">
      <w:pPr>
        <w:pStyle w:val="ListParagraph"/>
        <w:numPr>
          <w:ilvl w:val="1"/>
          <w:numId w:val="6"/>
        </w:numPr>
      </w:pPr>
      <w:r>
        <w:t xml:space="preserve">Using Redgate trial software to generate documentation on the </w:t>
      </w:r>
      <w:proofErr w:type="spellStart"/>
      <w:r>
        <w:t>PetsDumb</w:t>
      </w:r>
      <w:proofErr w:type="spellEnd"/>
      <w:r>
        <w:t xml:space="preserve"> architecture: </w:t>
      </w:r>
      <w:r w:rsidRPr="005B714D">
        <w:t>Documentation_PetsDumb.pdf</w:t>
      </w:r>
    </w:p>
    <w:p w14:paraId="4FF8CA5B" w14:textId="7F70DC29" w:rsidR="005B714D" w:rsidRPr="0015476A" w:rsidRDefault="005B714D" w:rsidP="005B714D">
      <w:pPr>
        <w:pStyle w:val="ListParagraph"/>
        <w:numPr>
          <w:ilvl w:val="0"/>
          <w:numId w:val="6"/>
        </w:numPr>
        <w:rPr>
          <w:b/>
        </w:rPr>
      </w:pPr>
      <w:r w:rsidRPr="0015476A">
        <w:rPr>
          <w:b/>
        </w:rPr>
        <w:t>ERD Diagram</w:t>
      </w:r>
    </w:p>
    <w:p w14:paraId="27BB0842" w14:textId="508C14AB" w:rsidR="005B714D" w:rsidRDefault="005B714D" w:rsidP="005B714D">
      <w:pPr>
        <w:pStyle w:val="ListParagraph"/>
        <w:numPr>
          <w:ilvl w:val="1"/>
          <w:numId w:val="6"/>
        </w:numPr>
      </w:pPr>
      <w:r>
        <w:t xml:space="preserve">Using Toad </w:t>
      </w:r>
      <w:proofErr w:type="spellStart"/>
      <w:r>
        <w:t>Datamodeler</w:t>
      </w:r>
      <w:proofErr w:type="spellEnd"/>
      <w:r>
        <w:t xml:space="preserve"> trial software to generate a PDF diagram of the </w:t>
      </w:r>
      <w:proofErr w:type="spellStart"/>
      <w:r>
        <w:t>PetsDumb</w:t>
      </w:r>
      <w:proofErr w:type="spellEnd"/>
      <w:r>
        <w:t xml:space="preserve"> Architecture: </w:t>
      </w:r>
      <w:r w:rsidRPr="005B714D">
        <w:t>ERD_PetsDumb.jpg</w:t>
      </w:r>
    </w:p>
    <w:p w14:paraId="2901BE56" w14:textId="7E6FC3CB" w:rsidR="005B714D" w:rsidRPr="0015476A" w:rsidRDefault="005B714D" w:rsidP="005B714D">
      <w:pPr>
        <w:pStyle w:val="ListParagraph"/>
        <w:numPr>
          <w:ilvl w:val="0"/>
          <w:numId w:val="6"/>
        </w:numPr>
        <w:rPr>
          <w:b/>
        </w:rPr>
      </w:pPr>
      <w:r w:rsidRPr="0015476A">
        <w:rPr>
          <w:b/>
        </w:rPr>
        <w:t>LoadTest_PetsDumb.docx</w:t>
      </w:r>
    </w:p>
    <w:p w14:paraId="20B73D1B" w14:textId="4462149C" w:rsidR="005B714D" w:rsidRDefault="005B714D" w:rsidP="005B714D">
      <w:pPr>
        <w:pStyle w:val="ListParagraph"/>
        <w:numPr>
          <w:ilvl w:val="1"/>
          <w:numId w:val="6"/>
        </w:numPr>
      </w:pPr>
      <w:r>
        <w:t xml:space="preserve">Using Redgate data generator to map out foreign key </w:t>
      </w:r>
      <w:r w:rsidR="003715B6">
        <w:t>dependencies</w:t>
      </w:r>
      <w:r>
        <w:t xml:space="preserve"> and dim tables, I had it generate fake data within the constraints of the database and bench marked performance for as quick of input based on business logic as possible on my laptop. Summary of findings will be included in this report.</w:t>
      </w:r>
    </w:p>
    <w:p w14:paraId="7DB69C83" w14:textId="5889223A" w:rsidR="005B714D" w:rsidRPr="0015476A" w:rsidRDefault="005B714D" w:rsidP="005B714D">
      <w:pPr>
        <w:pStyle w:val="ListParagraph"/>
        <w:numPr>
          <w:ilvl w:val="0"/>
          <w:numId w:val="6"/>
        </w:numPr>
        <w:rPr>
          <w:b/>
        </w:rPr>
      </w:pPr>
      <w:r w:rsidRPr="0015476A">
        <w:rPr>
          <w:b/>
        </w:rPr>
        <w:t xml:space="preserve">Project </w:t>
      </w:r>
      <w:r w:rsidR="00665E8F" w:rsidRPr="0015476A">
        <w:rPr>
          <w:b/>
        </w:rPr>
        <w:t>Plan</w:t>
      </w:r>
    </w:p>
    <w:p w14:paraId="2C54720A" w14:textId="15D8CA49" w:rsidR="005B714D" w:rsidRDefault="005B714D" w:rsidP="005B714D">
      <w:pPr>
        <w:pStyle w:val="ListParagraph"/>
        <w:numPr>
          <w:ilvl w:val="1"/>
          <w:numId w:val="6"/>
        </w:numPr>
      </w:pPr>
      <w:r>
        <w:t xml:space="preserve">A summary of the project and walk through of the proof of concept solution: </w:t>
      </w:r>
      <w:r w:rsidR="00A923D5">
        <w:t>ProjectPlan_PetsDumb</w:t>
      </w:r>
      <w:r>
        <w:t>.docx</w:t>
      </w:r>
    </w:p>
    <w:p w14:paraId="6BA24B66" w14:textId="73428427" w:rsidR="00B54896" w:rsidRDefault="005B714D">
      <w:pPr>
        <w:pStyle w:val="Heading2"/>
      </w:pPr>
      <w:r>
        <w:t>In Scope</w:t>
      </w:r>
    </w:p>
    <w:p w14:paraId="7001EB90" w14:textId="5B517158" w:rsidR="00B54896" w:rsidRPr="0015476A" w:rsidRDefault="005B714D" w:rsidP="005B714D">
      <w:pPr>
        <w:rPr>
          <w:b/>
        </w:rPr>
      </w:pPr>
      <w:r w:rsidRPr="0015476A">
        <w:rPr>
          <w:b/>
        </w:rPr>
        <w:t>Business</w:t>
      </w:r>
      <w:r w:rsidR="00153F5E" w:rsidRPr="0015476A">
        <w:rPr>
          <w:b/>
        </w:rPr>
        <w:t xml:space="preserve"> requirements</w:t>
      </w:r>
    </w:p>
    <w:p w14:paraId="5229885B" w14:textId="7862AE4E" w:rsidR="005025EA" w:rsidRDefault="005025EA" w:rsidP="00153F5E">
      <w:pPr>
        <w:pStyle w:val="ListParagraph"/>
        <w:numPr>
          <w:ilvl w:val="0"/>
          <w:numId w:val="6"/>
        </w:numPr>
      </w:pPr>
      <w:r>
        <w:t xml:space="preserve">No RDBMS was mentioned nor inability to use specific toolsets. I have decided to work with SQL Server 2016 and using Toad </w:t>
      </w:r>
      <w:proofErr w:type="spellStart"/>
      <w:r>
        <w:t>Datamodeler</w:t>
      </w:r>
      <w:proofErr w:type="spellEnd"/>
      <w:r>
        <w:t xml:space="preserve"> + Redgate toolbelt to provide an extremely detailed high performing data model and documentation.</w:t>
      </w:r>
      <w:bookmarkStart w:id="0" w:name="_GoBack"/>
      <w:bookmarkEnd w:id="0"/>
    </w:p>
    <w:p w14:paraId="5E76189B" w14:textId="12EABB8B" w:rsidR="00153F5E" w:rsidRDefault="00153F5E" w:rsidP="00153F5E">
      <w:pPr>
        <w:pStyle w:val="ListParagraph"/>
        <w:numPr>
          <w:ilvl w:val="0"/>
          <w:numId w:val="6"/>
        </w:numPr>
      </w:pPr>
      <w:r>
        <w:t>Capture of historical data and data change over time.</w:t>
      </w:r>
    </w:p>
    <w:p w14:paraId="3FEA5D93" w14:textId="56ED6F02" w:rsidR="00153F5E" w:rsidRDefault="00153F5E" w:rsidP="00153F5E">
      <w:pPr>
        <w:pStyle w:val="ListParagraph"/>
        <w:numPr>
          <w:ilvl w:val="0"/>
          <w:numId w:val="6"/>
        </w:numPr>
      </w:pPr>
      <w:r>
        <w:t>Tax application:</w:t>
      </w:r>
    </w:p>
    <w:p w14:paraId="6DC879F0" w14:textId="01AE8374" w:rsidR="00153F5E" w:rsidRDefault="00153F5E" w:rsidP="00153F5E">
      <w:pPr>
        <w:pStyle w:val="ListParagraph"/>
        <w:numPr>
          <w:ilvl w:val="1"/>
          <w:numId w:val="6"/>
        </w:numPr>
      </w:pPr>
      <w:r>
        <w:t>Schema and data was provided and created by using the data dump in reference to:</w:t>
      </w:r>
    </w:p>
    <w:p w14:paraId="1EF597A4" w14:textId="52B51535" w:rsidR="00153F5E" w:rsidRDefault="00CC7A9B" w:rsidP="00153F5E">
      <w:pPr>
        <w:pStyle w:val="ListParagraph"/>
        <w:numPr>
          <w:ilvl w:val="2"/>
          <w:numId w:val="6"/>
        </w:numPr>
      </w:pPr>
      <w:hyperlink r:id="rId11" w:history="1">
        <w:r w:rsidR="00153F5E" w:rsidRPr="00BF2DDE">
          <w:rPr>
            <w:rStyle w:val="Hyperlink"/>
          </w:rPr>
          <w:t>https://www.taxrates.com/download-tax-tables/</w:t>
        </w:r>
      </w:hyperlink>
    </w:p>
    <w:p w14:paraId="31E8AC74" w14:textId="459B2104" w:rsidR="00153F5E" w:rsidRDefault="00153F5E" w:rsidP="00153F5E">
      <w:pPr>
        <w:pStyle w:val="ListParagraph"/>
        <w:numPr>
          <w:ilvl w:val="0"/>
          <w:numId w:val="6"/>
        </w:numPr>
      </w:pPr>
      <w:r>
        <w:t>Zip code application:</w:t>
      </w:r>
    </w:p>
    <w:p w14:paraId="6B4E6B7F" w14:textId="2D0980E6" w:rsidR="00153F5E" w:rsidRDefault="00153F5E" w:rsidP="00153F5E">
      <w:pPr>
        <w:pStyle w:val="ListParagraph"/>
        <w:numPr>
          <w:ilvl w:val="1"/>
          <w:numId w:val="6"/>
        </w:numPr>
      </w:pPr>
      <w:r>
        <w:t>To apply tax rates correctly, zip code data and schema was generated using this data dump in reference to:</w:t>
      </w:r>
    </w:p>
    <w:p w14:paraId="60A2BD29" w14:textId="2BB15D98" w:rsidR="00153F5E" w:rsidRDefault="00CC7A9B" w:rsidP="00153F5E">
      <w:pPr>
        <w:pStyle w:val="ListParagraph"/>
        <w:numPr>
          <w:ilvl w:val="2"/>
          <w:numId w:val="6"/>
        </w:numPr>
      </w:pPr>
      <w:hyperlink r:id="rId12" w:history="1">
        <w:r w:rsidR="00153F5E" w:rsidRPr="00BF2DDE">
          <w:rPr>
            <w:rStyle w:val="Hyperlink"/>
          </w:rPr>
          <w:t>http://federalgovernmentzipcodes.us/</w:t>
        </w:r>
      </w:hyperlink>
    </w:p>
    <w:p w14:paraId="7694C9A7" w14:textId="49E7E047" w:rsidR="00153F5E" w:rsidRDefault="00153F5E" w:rsidP="00153F5E">
      <w:pPr>
        <w:pStyle w:val="ListParagraph"/>
        <w:numPr>
          <w:ilvl w:val="0"/>
          <w:numId w:val="6"/>
        </w:numPr>
      </w:pPr>
      <w:r>
        <w:t>Holiday tracking:</w:t>
      </w:r>
    </w:p>
    <w:p w14:paraId="5F93CDAC" w14:textId="6087CBDA" w:rsidR="00153F5E" w:rsidRDefault="00153F5E" w:rsidP="00153F5E">
      <w:pPr>
        <w:pStyle w:val="ListParagraph"/>
        <w:numPr>
          <w:ilvl w:val="1"/>
          <w:numId w:val="6"/>
        </w:numPr>
      </w:pPr>
      <w:r>
        <w:t>To apply correct holiday discounts and references, a date table was created to maintain referential integrity with dates and times. They were created in reference to:</w:t>
      </w:r>
    </w:p>
    <w:p w14:paraId="54A4618E" w14:textId="3872DD0B" w:rsidR="00153F5E" w:rsidRDefault="00CC7A9B" w:rsidP="00153F5E">
      <w:pPr>
        <w:pStyle w:val="ListParagraph"/>
        <w:numPr>
          <w:ilvl w:val="2"/>
          <w:numId w:val="6"/>
        </w:numPr>
      </w:pPr>
      <w:hyperlink r:id="rId13" w:history="1">
        <w:r w:rsidR="00153F5E" w:rsidRPr="00BF2DDE">
          <w:rPr>
            <w:rStyle w:val="Hyperlink"/>
          </w:rPr>
          <w:t>http://www.sqlservercentral.com/scripts/Data+Warehousing/65762/</w:t>
        </w:r>
      </w:hyperlink>
    </w:p>
    <w:p w14:paraId="53895B65" w14:textId="3E338831" w:rsidR="00153F5E" w:rsidRPr="0015476A" w:rsidRDefault="00153F5E" w:rsidP="00153F5E">
      <w:pPr>
        <w:rPr>
          <w:b/>
        </w:rPr>
      </w:pPr>
      <w:r w:rsidRPr="0015476A">
        <w:rPr>
          <w:b/>
        </w:rPr>
        <w:t>Architecture</w:t>
      </w:r>
    </w:p>
    <w:p w14:paraId="59FCA6AD" w14:textId="1EE01FBC" w:rsidR="00153F5E" w:rsidRDefault="00153F5E" w:rsidP="00153F5E">
      <w:pPr>
        <w:pStyle w:val="ListParagraph"/>
        <w:numPr>
          <w:ilvl w:val="0"/>
          <w:numId w:val="6"/>
        </w:numPr>
      </w:pPr>
      <w:r>
        <w:t>Primary key and foreign key constraints and references should be created.</w:t>
      </w:r>
    </w:p>
    <w:p w14:paraId="43E1DE73" w14:textId="77777777" w:rsidR="00240C8E" w:rsidRDefault="00153F5E" w:rsidP="00240C8E">
      <w:pPr>
        <w:pStyle w:val="ListParagraph"/>
        <w:numPr>
          <w:ilvl w:val="1"/>
          <w:numId w:val="6"/>
        </w:numPr>
      </w:pPr>
      <w:r>
        <w:t>Seed increment and identity must be planned.</w:t>
      </w:r>
    </w:p>
    <w:p w14:paraId="6B81B0EA" w14:textId="77777777" w:rsidR="00240C8E" w:rsidRDefault="00240C8E" w:rsidP="00240C8E">
      <w:pPr>
        <w:pStyle w:val="ListParagraph"/>
        <w:numPr>
          <w:ilvl w:val="1"/>
          <w:numId w:val="6"/>
        </w:numPr>
      </w:pPr>
      <w:r>
        <w:t>Smallest data type must be used.</w:t>
      </w:r>
    </w:p>
    <w:p w14:paraId="297454E3" w14:textId="56DCB111" w:rsidR="00240C8E" w:rsidRDefault="00240C8E" w:rsidP="00240C8E">
      <w:pPr>
        <w:pStyle w:val="ListParagraph"/>
        <w:numPr>
          <w:ilvl w:val="1"/>
          <w:numId w:val="6"/>
        </w:numPr>
      </w:pPr>
      <w:r>
        <w:t>Data types, naming conventions, and schema design should adhere to best practice.</w:t>
      </w:r>
    </w:p>
    <w:p w14:paraId="09DA0229" w14:textId="134B3F73" w:rsidR="00153F5E" w:rsidRDefault="00153F5E" w:rsidP="00153F5E">
      <w:pPr>
        <w:pStyle w:val="ListParagraph"/>
        <w:numPr>
          <w:ilvl w:val="0"/>
          <w:numId w:val="6"/>
        </w:numPr>
      </w:pPr>
      <w:r>
        <w:t xml:space="preserve">Temporal tables for later analysis. </w:t>
      </w:r>
    </w:p>
    <w:p w14:paraId="48CDCCB5" w14:textId="3F3E8D21" w:rsidR="00153F5E" w:rsidRDefault="00153F5E" w:rsidP="00153F5E">
      <w:pPr>
        <w:pStyle w:val="ListParagraph"/>
        <w:numPr>
          <w:ilvl w:val="0"/>
          <w:numId w:val="6"/>
        </w:numPr>
      </w:pPr>
      <w:r>
        <w:t>Data types should be carefully planned.</w:t>
      </w:r>
    </w:p>
    <w:p w14:paraId="5DB9032D" w14:textId="28392AD3" w:rsidR="00153F5E" w:rsidRDefault="00153F5E" w:rsidP="00153F5E">
      <w:pPr>
        <w:pStyle w:val="ListParagraph"/>
        <w:numPr>
          <w:ilvl w:val="0"/>
          <w:numId w:val="6"/>
        </w:numPr>
      </w:pPr>
      <w:r>
        <w:t>Nulls should be carefully planned.</w:t>
      </w:r>
    </w:p>
    <w:p w14:paraId="342C9CBF" w14:textId="56FA0E34" w:rsidR="00153F5E" w:rsidRDefault="00153F5E" w:rsidP="00153F5E">
      <w:pPr>
        <w:pStyle w:val="ListParagraph"/>
        <w:numPr>
          <w:ilvl w:val="0"/>
          <w:numId w:val="6"/>
        </w:numPr>
      </w:pPr>
      <w:r>
        <w:t xml:space="preserve">Dim tables should utilize </w:t>
      </w:r>
      <w:proofErr w:type="spellStart"/>
      <w:r>
        <w:t>columnstore</w:t>
      </w:r>
      <w:proofErr w:type="spellEnd"/>
      <w:r>
        <w:t xml:space="preserve"> indexes for performance increase.</w:t>
      </w:r>
    </w:p>
    <w:p w14:paraId="51FFC36C" w14:textId="1424DC72" w:rsidR="00153F5E" w:rsidRDefault="00153F5E" w:rsidP="00153F5E">
      <w:pPr>
        <w:pStyle w:val="ListParagraph"/>
        <w:numPr>
          <w:ilvl w:val="0"/>
          <w:numId w:val="6"/>
        </w:numPr>
      </w:pPr>
      <w:r>
        <w:t xml:space="preserve">Schemas should be used to keep tables compartmentalized. </w:t>
      </w:r>
    </w:p>
    <w:p w14:paraId="6529C3E0" w14:textId="4490B59E" w:rsidR="00153F5E" w:rsidRDefault="00153F5E" w:rsidP="00153F5E">
      <w:pPr>
        <w:pStyle w:val="ListParagraph"/>
        <w:numPr>
          <w:ilvl w:val="1"/>
          <w:numId w:val="6"/>
        </w:numPr>
      </w:pPr>
      <w:proofErr w:type="gramStart"/>
      <w:r>
        <w:t>Also</w:t>
      </w:r>
      <w:proofErr w:type="gramEnd"/>
      <w:r>
        <w:t xml:space="preserve"> to help maintain security.</w:t>
      </w:r>
    </w:p>
    <w:p w14:paraId="4E480B73" w14:textId="64A0E734" w:rsidR="00153F5E" w:rsidRDefault="00153F5E" w:rsidP="00153F5E">
      <w:pPr>
        <w:pStyle w:val="ListParagraph"/>
        <w:numPr>
          <w:ilvl w:val="0"/>
          <w:numId w:val="6"/>
        </w:numPr>
      </w:pPr>
      <w:r>
        <w:t>Data must be encrypted at rest, TDE AES 256 must be applied.</w:t>
      </w:r>
    </w:p>
    <w:p w14:paraId="0BD29FFE" w14:textId="3BA92EE2" w:rsidR="00153F5E" w:rsidRDefault="00153F5E" w:rsidP="00153F5E">
      <w:pPr>
        <w:pStyle w:val="ListParagraph"/>
        <w:numPr>
          <w:ilvl w:val="0"/>
          <w:numId w:val="6"/>
        </w:numPr>
      </w:pPr>
      <w:r>
        <w:t>Must be able to scale outward for millions of records.</w:t>
      </w:r>
    </w:p>
    <w:p w14:paraId="14B6F325" w14:textId="22BA4D6D" w:rsidR="00B54896" w:rsidRDefault="00153F5E">
      <w:pPr>
        <w:pStyle w:val="Heading2"/>
      </w:pPr>
      <w:r>
        <w:lastRenderedPageBreak/>
        <w:t>Not in Scope</w:t>
      </w:r>
    </w:p>
    <w:p w14:paraId="1D9FA507" w14:textId="2BF4E12F" w:rsidR="00B54896" w:rsidRPr="0015476A" w:rsidRDefault="00153F5E">
      <w:pPr>
        <w:rPr>
          <w:b/>
        </w:rPr>
      </w:pPr>
      <w:r w:rsidRPr="0015476A">
        <w:rPr>
          <w:b/>
        </w:rPr>
        <w:t>Business Requirements</w:t>
      </w:r>
    </w:p>
    <w:p w14:paraId="0D144348" w14:textId="483082A0" w:rsidR="00153F5E" w:rsidRDefault="00153F5E" w:rsidP="00153F5E">
      <w:pPr>
        <w:pStyle w:val="ListParagraph"/>
        <w:numPr>
          <w:ilvl w:val="0"/>
          <w:numId w:val="6"/>
        </w:numPr>
      </w:pPr>
      <w:r>
        <w:t xml:space="preserve">Business logic has not been created. This is an architectural layout and proof of concept design for a POS / Inventory system for Pet Store. There are no triggers / stored procedures / security / file group / data file / partitioning / </w:t>
      </w:r>
      <w:proofErr w:type="spellStart"/>
      <w:r>
        <w:t>filestream</w:t>
      </w:r>
      <w:proofErr w:type="spellEnd"/>
      <w:r>
        <w:t xml:space="preserve"> / xml / </w:t>
      </w:r>
      <w:proofErr w:type="spellStart"/>
      <w:r>
        <w:t>json</w:t>
      </w:r>
      <w:proofErr w:type="spellEnd"/>
      <w:r>
        <w:t xml:space="preserve"> / jobs / HA or DR planning implemented or shown. </w:t>
      </w:r>
    </w:p>
    <w:p w14:paraId="6C6FA56F" w14:textId="00C21452" w:rsidR="00153F5E" w:rsidRDefault="00153F5E" w:rsidP="00153F5E">
      <w:pPr>
        <w:pStyle w:val="ListParagraph"/>
        <w:numPr>
          <w:ilvl w:val="0"/>
          <w:numId w:val="6"/>
        </w:numPr>
      </w:pPr>
      <w:r>
        <w:t>Credit card storage is not implemented.</w:t>
      </w:r>
    </w:p>
    <w:p w14:paraId="30924BD5" w14:textId="46753BAC" w:rsidR="00153F5E" w:rsidRPr="0015476A" w:rsidRDefault="00153F5E" w:rsidP="00153F5E">
      <w:pPr>
        <w:rPr>
          <w:b/>
        </w:rPr>
      </w:pPr>
      <w:r w:rsidRPr="0015476A">
        <w:rPr>
          <w:b/>
        </w:rPr>
        <w:t>Architecture</w:t>
      </w:r>
    </w:p>
    <w:p w14:paraId="1A7F1120" w14:textId="3FA30BDD" w:rsidR="00153F5E" w:rsidRDefault="00153F5E" w:rsidP="00153F5E">
      <w:pPr>
        <w:pStyle w:val="ListParagraph"/>
        <w:numPr>
          <w:ilvl w:val="0"/>
          <w:numId w:val="6"/>
        </w:numPr>
      </w:pPr>
      <w:r>
        <w:t xml:space="preserve">The way the application is designed in coordination to the </w:t>
      </w:r>
      <w:proofErr w:type="spellStart"/>
      <w:r>
        <w:t>sql</w:t>
      </w:r>
      <w:proofErr w:type="spellEnd"/>
      <w:r>
        <w:t xml:space="preserve"> generated would dictate index creation. </w:t>
      </w:r>
      <w:r w:rsidR="00240C8E">
        <w:t>Therefore,</w:t>
      </w:r>
      <w:r>
        <w:t xml:space="preserve"> indexes are </w:t>
      </w:r>
      <w:r w:rsidR="00240C8E">
        <w:t xml:space="preserve">not created as the application must be designed to design the indexes. The only indexes created are the </w:t>
      </w:r>
      <w:proofErr w:type="spellStart"/>
      <w:r w:rsidR="00240C8E">
        <w:t>columnstore</w:t>
      </w:r>
      <w:proofErr w:type="spellEnd"/>
      <w:r w:rsidR="00240C8E">
        <w:t xml:space="preserve"> for the dim tables since those are rarely changing tables. </w:t>
      </w:r>
    </w:p>
    <w:p w14:paraId="108AB66B" w14:textId="6BE431BC" w:rsidR="00B54896" w:rsidRDefault="005D4188">
      <w:pPr>
        <w:pStyle w:val="Heading2"/>
      </w:pPr>
      <w:r>
        <w:t>I</w:t>
      </w:r>
      <w:r w:rsidR="00240C8E">
        <w:t>mplementation</w:t>
      </w:r>
      <w:r>
        <w:t xml:space="preserve"> Summary and Thoughts</w:t>
      </w:r>
    </w:p>
    <w:p w14:paraId="67246958" w14:textId="6010CC2E" w:rsidR="00B54896" w:rsidRDefault="00240C8E">
      <w:r>
        <w:t xml:space="preserve">I created </w:t>
      </w:r>
      <w:proofErr w:type="gramStart"/>
      <w:r>
        <w:t>four dimension</w:t>
      </w:r>
      <w:proofErr w:type="gramEnd"/>
      <w:r>
        <w:t xml:space="preserve"> tables:</w:t>
      </w:r>
    </w:p>
    <w:p w14:paraId="7F75E9D5" w14:textId="3BCD1C0A" w:rsidR="00240C8E" w:rsidRDefault="00240C8E" w:rsidP="00240C8E">
      <w:pPr>
        <w:pStyle w:val="ListParagraph"/>
        <w:numPr>
          <w:ilvl w:val="0"/>
          <w:numId w:val="6"/>
        </w:numPr>
      </w:pPr>
      <w:r>
        <w:t>Date</w:t>
      </w:r>
    </w:p>
    <w:p w14:paraId="46B973CA" w14:textId="3E8F8F89" w:rsidR="00240C8E" w:rsidRDefault="00240C8E" w:rsidP="00240C8E">
      <w:pPr>
        <w:pStyle w:val="ListParagraph"/>
        <w:numPr>
          <w:ilvl w:val="0"/>
          <w:numId w:val="6"/>
        </w:numPr>
      </w:pPr>
      <w:proofErr w:type="spellStart"/>
      <w:r>
        <w:t>TaxRates</w:t>
      </w:r>
      <w:proofErr w:type="spellEnd"/>
    </w:p>
    <w:p w14:paraId="24824E8B" w14:textId="0670CDA4" w:rsidR="00240C8E" w:rsidRDefault="00240C8E" w:rsidP="00240C8E">
      <w:pPr>
        <w:pStyle w:val="ListParagraph"/>
        <w:numPr>
          <w:ilvl w:val="0"/>
          <w:numId w:val="6"/>
        </w:numPr>
      </w:pPr>
      <w:r>
        <w:t>Time</w:t>
      </w:r>
    </w:p>
    <w:p w14:paraId="308DB484" w14:textId="068AF443" w:rsidR="00240C8E" w:rsidRDefault="00240C8E" w:rsidP="00240C8E">
      <w:pPr>
        <w:pStyle w:val="ListParagraph"/>
        <w:numPr>
          <w:ilvl w:val="0"/>
          <w:numId w:val="6"/>
        </w:numPr>
      </w:pPr>
      <w:proofErr w:type="spellStart"/>
      <w:r>
        <w:t>ZipCode</w:t>
      </w:r>
      <w:proofErr w:type="spellEnd"/>
    </w:p>
    <w:p w14:paraId="1BC96E55" w14:textId="0FF8F741" w:rsidR="00240C8E" w:rsidRDefault="00240C8E" w:rsidP="00240C8E">
      <w:r>
        <w:t xml:space="preserve">They are rarely changing. I have populated the </w:t>
      </w:r>
      <w:proofErr w:type="spellStart"/>
      <w:r>
        <w:t>TaxRates</w:t>
      </w:r>
      <w:proofErr w:type="spellEnd"/>
      <w:r>
        <w:t xml:space="preserve"> and </w:t>
      </w:r>
      <w:proofErr w:type="spellStart"/>
      <w:r>
        <w:t>ZipCode</w:t>
      </w:r>
      <w:proofErr w:type="spellEnd"/>
      <w:r>
        <w:t xml:space="preserve"> tables with data dumps online and used a Date and Time generator to generate a dimension table for each. They have all had </w:t>
      </w:r>
      <w:proofErr w:type="spellStart"/>
      <w:r>
        <w:t>columnstore</w:t>
      </w:r>
      <w:proofErr w:type="spellEnd"/>
      <w:r>
        <w:t xml:space="preserve"> indexes created to increase performance. </w:t>
      </w:r>
    </w:p>
    <w:p w14:paraId="5D323CF3" w14:textId="796D8056" w:rsidR="00240C8E" w:rsidRDefault="00240C8E" w:rsidP="00240C8E">
      <w:r>
        <w:t xml:space="preserve">The tables can accommodate for large amounts of data and all states. It may be advisable to create a database clone for each state and run them in unison that way while partitioning the files and filegroups to different drives. You could just partition the table itself by state via files and filegroups and along with the indexes. </w:t>
      </w:r>
    </w:p>
    <w:p w14:paraId="266751A4" w14:textId="02C3BF15" w:rsidR="005D4188" w:rsidRDefault="00240C8E" w:rsidP="00240C8E">
      <w:r>
        <w:t xml:space="preserve">The app schema is the portion the application will interact with the most. </w:t>
      </w:r>
      <w:r w:rsidR="005D4188">
        <w:t>I created four app tables:</w:t>
      </w:r>
    </w:p>
    <w:p w14:paraId="2A8630F1" w14:textId="6F51F5C8" w:rsidR="005D4188" w:rsidRDefault="005D4188" w:rsidP="005D4188">
      <w:pPr>
        <w:pStyle w:val="ListParagraph"/>
        <w:numPr>
          <w:ilvl w:val="0"/>
          <w:numId w:val="6"/>
        </w:numPr>
      </w:pPr>
      <w:proofErr w:type="spellStart"/>
      <w:r>
        <w:t>HolidayDiscount</w:t>
      </w:r>
      <w:proofErr w:type="spellEnd"/>
    </w:p>
    <w:p w14:paraId="364EED7F" w14:textId="0177A941" w:rsidR="005D4188" w:rsidRDefault="005D4188" w:rsidP="005D4188">
      <w:pPr>
        <w:pStyle w:val="ListParagraph"/>
        <w:numPr>
          <w:ilvl w:val="0"/>
          <w:numId w:val="6"/>
        </w:numPr>
      </w:pPr>
      <w:r>
        <w:t>Members</w:t>
      </w:r>
    </w:p>
    <w:p w14:paraId="66A4D15E" w14:textId="6B989037" w:rsidR="005D4188" w:rsidRDefault="005D4188" w:rsidP="005D4188">
      <w:pPr>
        <w:pStyle w:val="ListParagraph"/>
        <w:numPr>
          <w:ilvl w:val="0"/>
          <w:numId w:val="6"/>
        </w:numPr>
      </w:pPr>
      <w:r>
        <w:t>Purchases</w:t>
      </w:r>
    </w:p>
    <w:p w14:paraId="56E16C77" w14:textId="0DD043F4" w:rsidR="005D4188" w:rsidRDefault="005D4188" w:rsidP="005D4188">
      <w:pPr>
        <w:pStyle w:val="ListParagraph"/>
        <w:numPr>
          <w:ilvl w:val="0"/>
          <w:numId w:val="6"/>
        </w:numPr>
      </w:pPr>
      <w:r>
        <w:t>Vendors</w:t>
      </w:r>
    </w:p>
    <w:p w14:paraId="6DE4C5DB" w14:textId="77777777" w:rsidR="005D4188" w:rsidRDefault="00240C8E" w:rsidP="00240C8E">
      <w:r>
        <w:t xml:space="preserve">The </w:t>
      </w:r>
      <w:proofErr w:type="spellStart"/>
      <w:r>
        <w:t>HolidayDiscount</w:t>
      </w:r>
      <w:proofErr w:type="spellEnd"/>
      <w:r>
        <w:t xml:space="preserve"> is generated with the Date table. </w:t>
      </w:r>
    </w:p>
    <w:p w14:paraId="31D77160" w14:textId="77777777" w:rsidR="005D4188" w:rsidRDefault="005D4188" w:rsidP="00240C8E">
      <w:r>
        <w:t xml:space="preserve">The </w:t>
      </w:r>
      <w:proofErr w:type="spellStart"/>
      <w:r>
        <w:t>inv</w:t>
      </w:r>
      <w:proofErr w:type="spellEnd"/>
      <w:r>
        <w:t xml:space="preserve"> schema is the portion the backend piece would integrate with the application. I created four tables here:</w:t>
      </w:r>
    </w:p>
    <w:p w14:paraId="75D2BFDC" w14:textId="510B5D32" w:rsidR="005D4188" w:rsidRDefault="005D4188" w:rsidP="005D4188">
      <w:pPr>
        <w:pStyle w:val="ListParagraph"/>
        <w:numPr>
          <w:ilvl w:val="0"/>
          <w:numId w:val="6"/>
        </w:numPr>
      </w:pPr>
      <w:r>
        <w:t>Food</w:t>
      </w:r>
    </w:p>
    <w:p w14:paraId="3C0317DD" w14:textId="31396AFA" w:rsidR="005D4188" w:rsidRDefault="005D4188" w:rsidP="005D4188">
      <w:pPr>
        <w:pStyle w:val="ListParagraph"/>
        <w:numPr>
          <w:ilvl w:val="0"/>
          <w:numId w:val="6"/>
        </w:numPr>
      </w:pPr>
      <w:r>
        <w:t>Pets</w:t>
      </w:r>
    </w:p>
    <w:p w14:paraId="02C9BA29" w14:textId="3F1BC563" w:rsidR="005D4188" w:rsidRDefault="005D4188" w:rsidP="005D4188">
      <w:pPr>
        <w:pStyle w:val="ListParagraph"/>
        <w:numPr>
          <w:ilvl w:val="0"/>
          <w:numId w:val="6"/>
        </w:numPr>
      </w:pPr>
      <w:r>
        <w:t>Supplies</w:t>
      </w:r>
    </w:p>
    <w:p w14:paraId="27704A3F" w14:textId="6225AD14" w:rsidR="005D4188" w:rsidRDefault="005D4188" w:rsidP="005D4188">
      <w:pPr>
        <w:pStyle w:val="ListParagraph"/>
        <w:numPr>
          <w:ilvl w:val="0"/>
          <w:numId w:val="6"/>
        </w:numPr>
      </w:pPr>
      <w:r>
        <w:t>Toys</w:t>
      </w:r>
    </w:p>
    <w:p w14:paraId="41222E35" w14:textId="6164DF2E" w:rsidR="00240C8E" w:rsidRDefault="00240C8E" w:rsidP="00240C8E">
      <w:r>
        <w:t>I then generated data in the Members table, Vendors Table, and then began populating the inventory tables. Once I had enough data, I was able to create records in the Purchases table.</w:t>
      </w:r>
    </w:p>
    <w:p w14:paraId="4F742C23" w14:textId="37FB5CC1" w:rsidR="00240C8E" w:rsidRDefault="00240C8E" w:rsidP="00240C8E">
      <w:r>
        <w:t xml:space="preserve">I used the Redgate data generator tool trial to create a fake data import. Below is a summary of the speed and quantity of records inserted. This test was </w:t>
      </w:r>
      <w:proofErr w:type="gramStart"/>
      <w:r>
        <w:t>ran</w:t>
      </w:r>
      <w:proofErr w:type="gramEnd"/>
      <w:r>
        <w:t xml:space="preserve"> on my Lenovo </w:t>
      </w:r>
      <w:proofErr w:type="spellStart"/>
      <w:r>
        <w:t>Elitebook</w:t>
      </w:r>
      <w:proofErr w:type="spellEnd"/>
      <w:r>
        <w:t xml:space="preserve"> T410 laptop: </w:t>
      </w:r>
    </w:p>
    <w:p w14:paraId="78E15FEB" w14:textId="7BE0CC3B" w:rsidR="00240C8E" w:rsidRDefault="00240C8E" w:rsidP="00240C8E">
      <w:r>
        <w:t>Max memory for SQL Server: 2GB</w:t>
      </w:r>
    </w:p>
    <w:p w14:paraId="7A07F86E" w14:textId="1BA1DB91" w:rsidR="00240C8E" w:rsidRDefault="00240C8E" w:rsidP="00240C8E">
      <w:r>
        <w:lastRenderedPageBreak/>
        <w:t>Intel® Core™ i5-2520M CPU @ 2.50GHz</w:t>
      </w:r>
    </w:p>
    <w:p w14:paraId="2B7107CB" w14:textId="6BAF56EA" w:rsidR="00240C8E" w:rsidRDefault="00240C8E" w:rsidP="00240C8E">
      <w:r>
        <w:t>SSD HD</w:t>
      </w:r>
    </w:p>
    <w:tbl>
      <w:tblPr>
        <w:tblW w:w="3676" w:type="dxa"/>
        <w:tblLook w:val="04A0" w:firstRow="1" w:lastRow="0" w:firstColumn="1" w:lastColumn="0" w:noHBand="0" w:noVBand="1"/>
      </w:tblPr>
      <w:tblGrid>
        <w:gridCol w:w="1677"/>
        <w:gridCol w:w="1107"/>
        <w:gridCol w:w="892"/>
      </w:tblGrid>
      <w:tr w:rsidR="00240C8E" w:rsidRPr="00240C8E" w14:paraId="2EF5A11A" w14:textId="77777777" w:rsidTr="0015476A">
        <w:trPr>
          <w:trHeight w:val="30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C7471"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Table</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682BDE5A"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Records</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75FE1196"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Time</w:t>
            </w:r>
          </w:p>
        </w:tc>
      </w:tr>
      <w:tr w:rsidR="00240C8E" w:rsidRPr="00240C8E" w14:paraId="089D1CC1" w14:textId="77777777" w:rsidTr="0015476A">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203234CB"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proofErr w:type="spellStart"/>
            <w:r w:rsidRPr="00240C8E">
              <w:rPr>
                <w:rFonts w:ascii="Calibri" w:eastAsia="Times New Roman" w:hAnsi="Calibri" w:cs="Calibri"/>
                <w:color w:val="000000"/>
                <w:sz w:val="22"/>
                <w:szCs w:val="22"/>
                <w:lang w:eastAsia="en-US"/>
              </w:rPr>
              <w:t>HolidayDiscount</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41201B20"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54,788</w:t>
            </w:r>
          </w:p>
        </w:tc>
        <w:tc>
          <w:tcPr>
            <w:tcW w:w="892" w:type="dxa"/>
            <w:tcBorders>
              <w:top w:val="nil"/>
              <w:left w:val="nil"/>
              <w:bottom w:val="single" w:sz="4" w:space="0" w:color="auto"/>
              <w:right w:val="single" w:sz="4" w:space="0" w:color="auto"/>
            </w:tcBorders>
            <w:shd w:val="clear" w:color="auto" w:fill="auto"/>
            <w:noWrap/>
            <w:vAlign w:val="bottom"/>
            <w:hideMark/>
          </w:tcPr>
          <w:p w14:paraId="07BD6A21"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0:00:02</w:t>
            </w:r>
          </w:p>
        </w:tc>
      </w:tr>
      <w:tr w:rsidR="00240C8E" w:rsidRPr="00240C8E" w14:paraId="020A1A16" w14:textId="77777777" w:rsidTr="0015476A">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0E64C466"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Members</w:t>
            </w:r>
          </w:p>
        </w:tc>
        <w:tc>
          <w:tcPr>
            <w:tcW w:w="1107" w:type="dxa"/>
            <w:tcBorders>
              <w:top w:val="nil"/>
              <w:left w:val="nil"/>
              <w:bottom w:val="single" w:sz="4" w:space="0" w:color="auto"/>
              <w:right w:val="single" w:sz="4" w:space="0" w:color="auto"/>
            </w:tcBorders>
            <w:shd w:val="clear" w:color="auto" w:fill="auto"/>
            <w:noWrap/>
            <w:vAlign w:val="bottom"/>
            <w:hideMark/>
          </w:tcPr>
          <w:p w14:paraId="4ACF3DF1"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100000</w:t>
            </w:r>
          </w:p>
        </w:tc>
        <w:tc>
          <w:tcPr>
            <w:tcW w:w="892" w:type="dxa"/>
            <w:tcBorders>
              <w:top w:val="nil"/>
              <w:left w:val="nil"/>
              <w:bottom w:val="single" w:sz="4" w:space="0" w:color="auto"/>
              <w:right w:val="single" w:sz="4" w:space="0" w:color="auto"/>
            </w:tcBorders>
            <w:shd w:val="clear" w:color="auto" w:fill="auto"/>
            <w:noWrap/>
            <w:vAlign w:val="bottom"/>
            <w:hideMark/>
          </w:tcPr>
          <w:p w14:paraId="0B882BEF"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0:00:07</w:t>
            </w:r>
          </w:p>
        </w:tc>
      </w:tr>
      <w:tr w:rsidR="00240C8E" w:rsidRPr="00240C8E" w14:paraId="7B1A1978" w14:textId="77777777" w:rsidTr="0015476A">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5897828D"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Vendors</w:t>
            </w:r>
          </w:p>
        </w:tc>
        <w:tc>
          <w:tcPr>
            <w:tcW w:w="1107" w:type="dxa"/>
            <w:tcBorders>
              <w:top w:val="nil"/>
              <w:left w:val="nil"/>
              <w:bottom w:val="single" w:sz="4" w:space="0" w:color="auto"/>
              <w:right w:val="single" w:sz="4" w:space="0" w:color="auto"/>
            </w:tcBorders>
            <w:shd w:val="clear" w:color="auto" w:fill="auto"/>
            <w:noWrap/>
            <w:vAlign w:val="bottom"/>
            <w:hideMark/>
          </w:tcPr>
          <w:p w14:paraId="47783CC8"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100000</w:t>
            </w:r>
          </w:p>
        </w:tc>
        <w:tc>
          <w:tcPr>
            <w:tcW w:w="892" w:type="dxa"/>
            <w:tcBorders>
              <w:top w:val="nil"/>
              <w:left w:val="nil"/>
              <w:bottom w:val="single" w:sz="4" w:space="0" w:color="auto"/>
              <w:right w:val="single" w:sz="4" w:space="0" w:color="auto"/>
            </w:tcBorders>
            <w:shd w:val="clear" w:color="auto" w:fill="auto"/>
            <w:noWrap/>
            <w:vAlign w:val="bottom"/>
            <w:hideMark/>
          </w:tcPr>
          <w:p w14:paraId="6AC0A22A"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0:00:01</w:t>
            </w:r>
          </w:p>
        </w:tc>
      </w:tr>
      <w:tr w:rsidR="00240C8E" w:rsidRPr="00240C8E" w14:paraId="578596C6" w14:textId="77777777" w:rsidTr="0015476A">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3350063B"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Food</w:t>
            </w:r>
          </w:p>
        </w:tc>
        <w:tc>
          <w:tcPr>
            <w:tcW w:w="1107" w:type="dxa"/>
            <w:tcBorders>
              <w:top w:val="nil"/>
              <w:left w:val="nil"/>
              <w:bottom w:val="single" w:sz="4" w:space="0" w:color="auto"/>
              <w:right w:val="single" w:sz="4" w:space="0" w:color="auto"/>
            </w:tcBorders>
            <w:shd w:val="clear" w:color="auto" w:fill="auto"/>
            <w:noWrap/>
            <w:vAlign w:val="bottom"/>
            <w:hideMark/>
          </w:tcPr>
          <w:p w14:paraId="200BE62B"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100000</w:t>
            </w:r>
          </w:p>
        </w:tc>
        <w:tc>
          <w:tcPr>
            <w:tcW w:w="892" w:type="dxa"/>
            <w:tcBorders>
              <w:top w:val="nil"/>
              <w:left w:val="nil"/>
              <w:bottom w:val="single" w:sz="4" w:space="0" w:color="auto"/>
              <w:right w:val="single" w:sz="4" w:space="0" w:color="auto"/>
            </w:tcBorders>
            <w:shd w:val="clear" w:color="auto" w:fill="auto"/>
            <w:noWrap/>
            <w:vAlign w:val="bottom"/>
            <w:hideMark/>
          </w:tcPr>
          <w:p w14:paraId="0389C635"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0:00:05</w:t>
            </w:r>
          </w:p>
        </w:tc>
      </w:tr>
      <w:tr w:rsidR="00240C8E" w:rsidRPr="00240C8E" w14:paraId="7537C44A" w14:textId="77777777" w:rsidTr="0015476A">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3AF61A9F"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Pets</w:t>
            </w:r>
          </w:p>
        </w:tc>
        <w:tc>
          <w:tcPr>
            <w:tcW w:w="1107" w:type="dxa"/>
            <w:tcBorders>
              <w:top w:val="nil"/>
              <w:left w:val="nil"/>
              <w:bottom w:val="single" w:sz="4" w:space="0" w:color="auto"/>
              <w:right w:val="single" w:sz="4" w:space="0" w:color="auto"/>
            </w:tcBorders>
            <w:shd w:val="clear" w:color="auto" w:fill="auto"/>
            <w:noWrap/>
            <w:vAlign w:val="bottom"/>
            <w:hideMark/>
          </w:tcPr>
          <w:p w14:paraId="0E6826CC"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100000</w:t>
            </w:r>
          </w:p>
        </w:tc>
        <w:tc>
          <w:tcPr>
            <w:tcW w:w="892" w:type="dxa"/>
            <w:tcBorders>
              <w:top w:val="nil"/>
              <w:left w:val="nil"/>
              <w:bottom w:val="single" w:sz="4" w:space="0" w:color="auto"/>
              <w:right w:val="single" w:sz="4" w:space="0" w:color="auto"/>
            </w:tcBorders>
            <w:shd w:val="clear" w:color="auto" w:fill="auto"/>
            <w:noWrap/>
            <w:vAlign w:val="bottom"/>
            <w:hideMark/>
          </w:tcPr>
          <w:p w14:paraId="4CA51C34"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0:00:06</w:t>
            </w:r>
          </w:p>
        </w:tc>
      </w:tr>
      <w:tr w:rsidR="00240C8E" w:rsidRPr="00240C8E" w14:paraId="78782D0E" w14:textId="77777777" w:rsidTr="0015476A">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77723D12"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Supplies</w:t>
            </w:r>
          </w:p>
        </w:tc>
        <w:tc>
          <w:tcPr>
            <w:tcW w:w="1107" w:type="dxa"/>
            <w:tcBorders>
              <w:top w:val="nil"/>
              <w:left w:val="nil"/>
              <w:bottom w:val="single" w:sz="4" w:space="0" w:color="auto"/>
              <w:right w:val="single" w:sz="4" w:space="0" w:color="auto"/>
            </w:tcBorders>
            <w:shd w:val="clear" w:color="auto" w:fill="auto"/>
            <w:noWrap/>
            <w:vAlign w:val="bottom"/>
            <w:hideMark/>
          </w:tcPr>
          <w:p w14:paraId="749DD4D8"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100000</w:t>
            </w:r>
          </w:p>
        </w:tc>
        <w:tc>
          <w:tcPr>
            <w:tcW w:w="892" w:type="dxa"/>
            <w:tcBorders>
              <w:top w:val="nil"/>
              <w:left w:val="nil"/>
              <w:bottom w:val="single" w:sz="4" w:space="0" w:color="auto"/>
              <w:right w:val="single" w:sz="4" w:space="0" w:color="auto"/>
            </w:tcBorders>
            <w:shd w:val="clear" w:color="auto" w:fill="auto"/>
            <w:noWrap/>
            <w:vAlign w:val="bottom"/>
            <w:hideMark/>
          </w:tcPr>
          <w:p w14:paraId="65FB65AB"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0:00:06</w:t>
            </w:r>
          </w:p>
        </w:tc>
      </w:tr>
      <w:tr w:rsidR="00240C8E" w:rsidRPr="00240C8E" w14:paraId="539CBDA5" w14:textId="77777777" w:rsidTr="0015476A">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35656D6B"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Toys</w:t>
            </w:r>
          </w:p>
        </w:tc>
        <w:tc>
          <w:tcPr>
            <w:tcW w:w="1107" w:type="dxa"/>
            <w:tcBorders>
              <w:top w:val="nil"/>
              <w:left w:val="nil"/>
              <w:bottom w:val="single" w:sz="4" w:space="0" w:color="auto"/>
              <w:right w:val="single" w:sz="4" w:space="0" w:color="auto"/>
            </w:tcBorders>
            <w:shd w:val="clear" w:color="auto" w:fill="auto"/>
            <w:noWrap/>
            <w:vAlign w:val="bottom"/>
            <w:hideMark/>
          </w:tcPr>
          <w:p w14:paraId="0F237B1D"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100000</w:t>
            </w:r>
          </w:p>
        </w:tc>
        <w:tc>
          <w:tcPr>
            <w:tcW w:w="892" w:type="dxa"/>
            <w:tcBorders>
              <w:top w:val="nil"/>
              <w:left w:val="nil"/>
              <w:bottom w:val="single" w:sz="4" w:space="0" w:color="auto"/>
              <w:right w:val="single" w:sz="4" w:space="0" w:color="auto"/>
            </w:tcBorders>
            <w:shd w:val="clear" w:color="auto" w:fill="auto"/>
            <w:noWrap/>
            <w:vAlign w:val="bottom"/>
            <w:hideMark/>
          </w:tcPr>
          <w:p w14:paraId="5F36C7D2"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0:00:09</w:t>
            </w:r>
          </w:p>
        </w:tc>
      </w:tr>
      <w:tr w:rsidR="00240C8E" w:rsidRPr="00240C8E" w14:paraId="6FB5FBEE" w14:textId="77777777" w:rsidTr="0015476A">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3F245488"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Purchases</w:t>
            </w:r>
          </w:p>
        </w:tc>
        <w:tc>
          <w:tcPr>
            <w:tcW w:w="1107" w:type="dxa"/>
            <w:tcBorders>
              <w:top w:val="nil"/>
              <w:left w:val="nil"/>
              <w:bottom w:val="single" w:sz="4" w:space="0" w:color="auto"/>
              <w:right w:val="single" w:sz="4" w:space="0" w:color="auto"/>
            </w:tcBorders>
            <w:shd w:val="clear" w:color="auto" w:fill="auto"/>
            <w:noWrap/>
            <w:vAlign w:val="bottom"/>
            <w:hideMark/>
          </w:tcPr>
          <w:p w14:paraId="6FCBCD54"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1000000</w:t>
            </w:r>
          </w:p>
        </w:tc>
        <w:tc>
          <w:tcPr>
            <w:tcW w:w="892" w:type="dxa"/>
            <w:tcBorders>
              <w:top w:val="nil"/>
              <w:left w:val="nil"/>
              <w:bottom w:val="single" w:sz="4" w:space="0" w:color="auto"/>
              <w:right w:val="single" w:sz="4" w:space="0" w:color="auto"/>
            </w:tcBorders>
            <w:shd w:val="clear" w:color="auto" w:fill="auto"/>
            <w:noWrap/>
            <w:vAlign w:val="bottom"/>
            <w:hideMark/>
          </w:tcPr>
          <w:p w14:paraId="78910D3E" w14:textId="77777777" w:rsidR="00240C8E" w:rsidRPr="00240C8E" w:rsidRDefault="00240C8E" w:rsidP="00240C8E">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0:01:43</w:t>
            </w:r>
          </w:p>
        </w:tc>
      </w:tr>
      <w:tr w:rsidR="0015476A" w:rsidRPr="00240C8E" w14:paraId="0DCCCFF0" w14:textId="77777777" w:rsidTr="0015476A">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tcPr>
          <w:p w14:paraId="3B9ADEF4" w14:textId="353DEF01" w:rsidR="0015476A" w:rsidRPr="00240C8E" w:rsidRDefault="0015476A" w:rsidP="0015476A">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Average</w:t>
            </w:r>
          </w:p>
        </w:tc>
        <w:tc>
          <w:tcPr>
            <w:tcW w:w="1107" w:type="dxa"/>
            <w:tcBorders>
              <w:top w:val="nil"/>
              <w:left w:val="nil"/>
              <w:bottom w:val="single" w:sz="4" w:space="0" w:color="auto"/>
              <w:right w:val="single" w:sz="4" w:space="0" w:color="auto"/>
            </w:tcBorders>
            <w:shd w:val="clear" w:color="auto" w:fill="auto"/>
            <w:noWrap/>
            <w:vAlign w:val="bottom"/>
          </w:tcPr>
          <w:p w14:paraId="3F681234" w14:textId="2406D9CC" w:rsidR="0015476A" w:rsidRPr="00240C8E" w:rsidRDefault="0015476A" w:rsidP="0015476A">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206,849</w:t>
            </w:r>
          </w:p>
        </w:tc>
        <w:tc>
          <w:tcPr>
            <w:tcW w:w="892" w:type="dxa"/>
            <w:tcBorders>
              <w:top w:val="nil"/>
              <w:left w:val="nil"/>
              <w:bottom w:val="single" w:sz="4" w:space="0" w:color="auto"/>
              <w:right w:val="single" w:sz="4" w:space="0" w:color="auto"/>
            </w:tcBorders>
            <w:shd w:val="clear" w:color="auto" w:fill="auto"/>
            <w:noWrap/>
            <w:vAlign w:val="bottom"/>
          </w:tcPr>
          <w:p w14:paraId="168F2D62" w14:textId="35DE382F" w:rsidR="0015476A" w:rsidRPr="00240C8E" w:rsidRDefault="0015476A" w:rsidP="0015476A">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0:00:17</w:t>
            </w:r>
          </w:p>
        </w:tc>
      </w:tr>
      <w:tr w:rsidR="0015476A" w:rsidRPr="00240C8E" w14:paraId="13E86B45" w14:textId="77777777" w:rsidTr="0015476A">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338ED5C5" w14:textId="77777777" w:rsidR="0015476A" w:rsidRPr="00240C8E" w:rsidRDefault="0015476A" w:rsidP="0015476A">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Total</w:t>
            </w:r>
          </w:p>
        </w:tc>
        <w:tc>
          <w:tcPr>
            <w:tcW w:w="1107" w:type="dxa"/>
            <w:tcBorders>
              <w:top w:val="nil"/>
              <w:left w:val="nil"/>
              <w:bottom w:val="single" w:sz="4" w:space="0" w:color="auto"/>
              <w:right w:val="single" w:sz="4" w:space="0" w:color="auto"/>
            </w:tcBorders>
            <w:shd w:val="clear" w:color="auto" w:fill="auto"/>
            <w:noWrap/>
            <w:vAlign w:val="bottom"/>
            <w:hideMark/>
          </w:tcPr>
          <w:p w14:paraId="09ABA73C" w14:textId="77777777" w:rsidR="0015476A" w:rsidRPr="00240C8E" w:rsidRDefault="0015476A" w:rsidP="0015476A">
            <w:pPr>
              <w:spacing w:after="0" w:line="240" w:lineRule="auto"/>
              <w:jc w:val="right"/>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1,654,788</w:t>
            </w:r>
          </w:p>
        </w:tc>
        <w:tc>
          <w:tcPr>
            <w:tcW w:w="892" w:type="dxa"/>
            <w:tcBorders>
              <w:top w:val="nil"/>
              <w:left w:val="nil"/>
              <w:bottom w:val="single" w:sz="4" w:space="0" w:color="auto"/>
              <w:right w:val="single" w:sz="4" w:space="0" w:color="auto"/>
            </w:tcBorders>
            <w:shd w:val="clear" w:color="auto" w:fill="auto"/>
            <w:noWrap/>
            <w:vAlign w:val="bottom"/>
            <w:hideMark/>
          </w:tcPr>
          <w:p w14:paraId="193B52E9" w14:textId="77777777" w:rsidR="0015476A" w:rsidRPr="00240C8E" w:rsidRDefault="0015476A" w:rsidP="0015476A">
            <w:pPr>
              <w:spacing w:after="0" w:line="240" w:lineRule="auto"/>
              <w:jc w:val="center"/>
              <w:rPr>
                <w:rFonts w:ascii="Calibri" w:eastAsia="Times New Roman" w:hAnsi="Calibri" w:cs="Calibri"/>
                <w:color w:val="000000"/>
                <w:sz w:val="22"/>
                <w:szCs w:val="22"/>
                <w:lang w:eastAsia="en-US"/>
              </w:rPr>
            </w:pPr>
            <w:r w:rsidRPr="00240C8E">
              <w:rPr>
                <w:rFonts w:ascii="Calibri" w:eastAsia="Times New Roman" w:hAnsi="Calibri" w:cs="Calibri"/>
                <w:color w:val="000000"/>
                <w:sz w:val="22"/>
                <w:szCs w:val="22"/>
                <w:lang w:eastAsia="en-US"/>
              </w:rPr>
              <w:t>0:02:19</w:t>
            </w:r>
          </w:p>
        </w:tc>
      </w:tr>
    </w:tbl>
    <w:p w14:paraId="40A64A6A" w14:textId="77777777" w:rsidR="00240C8E" w:rsidRDefault="00240C8E" w:rsidP="00240C8E"/>
    <w:p w14:paraId="38A12E09" w14:textId="4ED22484" w:rsidR="005D4188" w:rsidRDefault="005D4188" w:rsidP="00240C8E">
      <w:r>
        <w:t>During testing, records were successfully being manipulated through the temporal tables as expected.</w:t>
      </w:r>
    </w:p>
    <w:p w14:paraId="1D4DD83E" w14:textId="5F3F1B36" w:rsidR="00240C8E" w:rsidRDefault="00B319CA" w:rsidP="00240C8E">
      <w:r>
        <w:t>On a server with more memory and better hardware, it should handle concurrent high transactional processing while maintaining referential integrity and creating a rich OLAP historical trend to analyze at a later period. It is easy and independent to add</w:t>
      </w:r>
      <w:r w:rsidR="005D4188">
        <w:t xml:space="preserve"> or remove</w:t>
      </w:r>
      <w:r>
        <w:t xml:space="preserve"> additional features </w:t>
      </w:r>
      <w:r w:rsidR="005D4188">
        <w:t xml:space="preserve">or inventory </w:t>
      </w:r>
      <w:r>
        <w:t xml:space="preserve">to the </w:t>
      </w:r>
      <w:r w:rsidR="005D4188">
        <w:t>database backend.</w:t>
      </w:r>
    </w:p>
    <w:p w14:paraId="1B00A83D" w14:textId="729EF62B" w:rsidR="00B54896" w:rsidRDefault="00B54896"/>
    <w:sectPr w:rsidR="00B54896">
      <w:headerReference w:type="default" r:id="rId14"/>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FEDF7" w14:textId="77777777" w:rsidR="00CC7A9B" w:rsidRDefault="00CC7A9B">
      <w:pPr>
        <w:spacing w:after="0" w:line="240" w:lineRule="auto"/>
      </w:pPr>
      <w:r>
        <w:separator/>
      </w:r>
    </w:p>
  </w:endnote>
  <w:endnote w:type="continuationSeparator" w:id="0">
    <w:p w14:paraId="00F6FD00" w14:textId="77777777" w:rsidR="00CC7A9B" w:rsidRDefault="00CC7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DA45A" w14:textId="77777777" w:rsidR="00CC7A9B" w:rsidRDefault="00CC7A9B">
      <w:pPr>
        <w:spacing w:after="0" w:line="240" w:lineRule="auto"/>
      </w:pPr>
      <w:r>
        <w:separator/>
      </w:r>
    </w:p>
  </w:footnote>
  <w:footnote w:type="continuationSeparator" w:id="0">
    <w:p w14:paraId="2DBD3F95" w14:textId="77777777" w:rsidR="00CC7A9B" w:rsidRDefault="00CC7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C00AE" w14:textId="77777777" w:rsidR="00240C8E" w:rsidRDefault="00240C8E">
    <w:pPr>
      <w:pStyle w:val="Header"/>
    </w:pPr>
    <w:r>
      <w:rPr>
        <w:noProof/>
      </w:rPr>
      <mc:AlternateContent>
        <mc:Choice Requires="wps">
          <w:drawing>
            <wp:anchor distT="0" distB="0" distL="114300" distR="114300" simplePos="0" relativeHeight="251659264" behindDoc="0" locked="0" layoutInCell="1" allowOverlap="1" wp14:anchorId="7E66E370" wp14:editId="4C302EF5">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63CCD" w14:textId="6521C1FF" w:rsidR="00240C8E" w:rsidRDefault="00240C8E">
                          <w:pPr>
                            <w:pStyle w:val="Footer"/>
                          </w:pPr>
                          <w:r>
                            <w:fldChar w:fldCharType="begin"/>
                          </w:r>
                          <w:r>
                            <w:instrText xml:space="preserve"> PAGE   \* MERGEFORMAT </w:instrText>
                          </w:r>
                          <w:r>
                            <w:fldChar w:fldCharType="separate"/>
                          </w:r>
                          <w:r w:rsidR="005025EA">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E66E370"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6F863CCD" w14:textId="6521C1FF" w:rsidR="00240C8E" w:rsidRDefault="00240C8E">
                    <w:pPr>
                      <w:pStyle w:val="Footer"/>
                    </w:pPr>
                    <w:r>
                      <w:fldChar w:fldCharType="begin"/>
                    </w:r>
                    <w:r>
                      <w:instrText xml:space="preserve"> PAGE   \* MERGEFORMAT </w:instrText>
                    </w:r>
                    <w:r>
                      <w:fldChar w:fldCharType="separate"/>
                    </w:r>
                    <w:r w:rsidR="005025EA">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96A7E"/>
    <w:multiLevelType w:val="hybridMultilevel"/>
    <w:tmpl w:val="5F2EF4FC"/>
    <w:lvl w:ilvl="0" w:tplc="F9A60A1E">
      <w:start w:val="2018"/>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A25581"/>
    <w:multiLevelType w:val="hybridMultilevel"/>
    <w:tmpl w:val="CF5EF9D0"/>
    <w:lvl w:ilvl="0" w:tplc="B528470A">
      <w:start w:val="2018"/>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4D"/>
    <w:rsid w:val="00153F5E"/>
    <w:rsid w:val="0015476A"/>
    <w:rsid w:val="00240C8E"/>
    <w:rsid w:val="0030383B"/>
    <w:rsid w:val="003715B6"/>
    <w:rsid w:val="005025EA"/>
    <w:rsid w:val="005B714D"/>
    <w:rsid w:val="005C2C47"/>
    <w:rsid w:val="005D4188"/>
    <w:rsid w:val="00665E8F"/>
    <w:rsid w:val="00A923D5"/>
    <w:rsid w:val="00B319CA"/>
    <w:rsid w:val="00B54896"/>
    <w:rsid w:val="00CC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45199"/>
  <w15:chartTrackingRefBased/>
  <w15:docId w15:val="{622BA540-01F2-4893-B812-70729602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5B714D"/>
    <w:pPr>
      <w:ind w:left="720"/>
      <w:contextualSpacing/>
    </w:pPr>
  </w:style>
  <w:style w:type="character" w:styleId="Hyperlink">
    <w:name w:val="Hyperlink"/>
    <w:basedOn w:val="DefaultParagraphFont"/>
    <w:uiPriority w:val="99"/>
    <w:unhideWhenUsed/>
    <w:rsid w:val="00153F5E"/>
    <w:rPr>
      <w:color w:val="40ACD1" w:themeColor="hyperlink"/>
      <w:u w:val="single"/>
    </w:rPr>
  </w:style>
  <w:style w:type="character" w:styleId="UnresolvedMention">
    <w:name w:val="Unresolved Mention"/>
    <w:basedOn w:val="DefaultParagraphFont"/>
    <w:uiPriority w:val="99"/>
    <w:semiHidden/>
    <w:unhideWhenUsed/>
    <w:rsid w:val="00153F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65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qlservercentral.com/scripts/Data+Warehousing/6576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federalgovernmentzipcodes.u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xrates.com/download-tax-tabl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Downloads\tf029278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62815A4E474BADBB6CBCF7460FF1D4"/>
        <w:category>
          <w:name w:val="General"/>
          <w:gallery w:val="placeholder"/>
        </w:category>
        <w:types>
          <w:type w:val="bbPlcHdr"/>
        </w:types>
        <w:behaviors>
          <w:behavior w:val="content"/>
        </w:behaviors>
        <w:guid w:val="{499449D9-F234-44AE-99B5-E83395A5735E}"/>
      </w:docPartPr>
      <w:docPartBody>
        <w:p w:rsidR="001F015D" w:rsidRDefault="00ED5243">
          <w:pPr>
            <w:pStyle w:val="E362815A4E474BADBB6CBCF7460FF1D4"/>
          </w:pPr>
          <w:r>
            <w:t>[Select Date]</w:t>
          </w:r>
        </w:p>
      </w:docPartBody>
    </w:docPart>
    <w:docPart>
      <w:docPartPr>
        <w:name w:val="81E67962E1DA46109E154956040B2AAA"/>
        <w:category>
          <w:name w:val="General"/>
          <w:gallery w:val="placeholder"/>
        </w:category>
        <w:types>
          <w:type w:val="bbPlcHdr"/>
        </w:types>
        <w:behaviors>
          <w:behavior w:val="content"/>
        </w:behaviors>
        <w:guid w:val="{2F3A9A82-4199-4DE1-B452-8733692C199E}"/>
      </w:docPartPr>
      <w:docPartBody>
        <w:p w:rsidR="001F015D" w:rsidRDefault="00ED5243">
          <w:pPr>
            <w:pStyle w:val="81E67962E1DA46109E154956040B2AAA"/>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243"/>
    <w:rsid w:val="001F015D"/>
    <w:rsid w:val="001F6409"/>
    <w:rsid w:val="00ED5243"/>
    <w:rsid w:val="00F4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ACCF9A3C44475DB58B93E968ED3FD7">
    <w:name w:val="D4ACCF9A3C44475DB58B93E968ED3FD7"/>
  </w:style>
  <w:style w:type="paragraph" w:customStyle="1" w:styleId="E362815A4E474BADBB6CBCF7460FF1D4">
    <w:name w:val="E362815A4E474BADBB6CBCF7460FF1D4"/>
  </w:style>
  <w:style w:type="character" w:styleId="PlaceholderText">
    <w:name w:val="Placeholder Text"/>
    <w:basedOn w:val="DefaultParagraphFont"/>
    <w:uiPriority w:val="99"/>
    <w:semiHidden/>
    <w:rPr>
      <w:color w:val="808080"/>
    </w:rPr>
  </w:style>
  <w:style w:type="paragraph" w:customStyle="1" w:styleId="81E67962E1DA46109E154956040B2AAA">
    <w:name w:val="81E67962E1DA46109E154956040B2A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844755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2012-06-27T21:54:00+00:00</AssetStart>
    <FriendlyTitle xmlns="4873beb7-5857-4685-be1f-d57550cc96cc" xsi:nil="true"/>
    <MarketSpecific xmlns="4873beb7-5857-4685-be1f-d57550cc96cc">false</MarketSpecific>
    <TPNamespace xmlns="4873beb7-5857-4685-be1f-d57550cc96cc" xsi:nil="true"/>
    <PublishStatusLookup xmlns="4873beb7-5857-4685-be1f-d57550cc96cc">
      <Value>1588199</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TP102927812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2D898CE6-E20C-4A5D-A596-A2C4B3687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FB9088-1A2E-44A9-AEF5-5F324B445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tf02927813.dotx</Template>
  <TotalTime>48</TotalTime>
  <Pages>4</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Shaulis</dc:creator>
  <cp:lastModifiedBy>Jonathan Shaulis</cp:lastModifiedBy>
  <cp:revision>7</cp:revision>
  <dcterms:created xsi:type="dcterms:W3CDTF">2018-02-11T20:38:00Z</dcterms:created>
  <dcterms:modified xsi:type="dcterms:W3CDTF">2018-02-11T21:35:00Z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